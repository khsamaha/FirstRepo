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8D" w:rsidRPr="00B4528D" w:rsidRDefault="00A048E2" w:rsidP="00A048E2">
      <w:pPr>
        <w:pStyle w:val="Title"/>
      </w:pPr>
      <w:bookmarkStart w:id="0" w:name="_GoBack"/>
      <w:r>
        <w:t>Kheirallah Samaha</w:t>
      </w:r>
    </w:p>
    <w:p w:rsidR="008417D1" w:rsidRDefault="00A048E2" w:rsidP="00A048E2">
      <w:r w:rsidRPr="00A048E2">
        <w:t>Bashinjaghyan 169, Flat 21, Yerevan, Armenia.</w:t>
      </w:r>
      <w:r w:rsidR="008417D1">
        <w:t> | </w:t>
      </w:r>
      <w:r>
        <w:t>+374 93 767100</w:t>
      </w:r>
      <w:r w:rsidR="008417D1">
        <w:t> | </w:t>
      </w:r>
      <w:r w:rsidR="00C028A8">
        <w:t>kheirallah.samaha@gmail</w:t>
      </w:r>
      <w:r w:rsidR="008625AF">
        <w:t>.com</w:t>
      </w:r>
    </w:p>
    <w:p w:rsidR="00855A6A" w:rsidRDefault="00855A6A" w:rsidP="00855A6A">
      <w:pPr>
        <w:pStyle w:val="Date"/>
        <w:jc w:val="center"/>
        <w:rPr>
          <w:rFonts w:ascii="Verdana" w:hAnsi="Verdana"/>
          <w:sz w:val="36"/>
          <w:szCs w:val="36"/>
          <w:u w:val="single"/>
        </w:rPr>
      </w:pPr>
      <w:r w:rsidRPr="00855A6A">
        <w:rPr>
          <w:rFonts w:ascii="Verdana" w:hAnsi="Verdana"/>
          <w:sz w:val="36"/>
          <w:szCs w:val="36"/>
          <w:u w:val="single"/>
        </w:rPr>
        <w:t>Cover Letter</w:t>
      </w:r>
    </w:p>
    <w:p w:rsidR="00855A6A" w:rsidRDefault="00855A6A" w:rsidP="00C028A8">
      <w:pPr>
        <w:pStyle w:val="Date"/>
        <w:rPr>
          <w:b w:val="0"/>
          <w:bCs w:val="0"/>
          <w:color w:val="404040" w:themeColor="text1" w:themeTint="BF"/>
        </w:rPr>
      </w:pPr>
    </w:p>
    <w:p w:rsidR="00855A6A" w:rsidRDefault="00855A6A" w:rsidP="00C028A8">
      <w:pPr>
        <w:pStyle w:val="Date"/>
        <w:rPr>
          <w:b w:val="0"/>
          <w:bCs w:val="0"/>
          <w:color w:val="404040" w:themeColor="text1" w:themeTint="BF"/>
        </w:rPr>
      </w:pPr>
    </w:p>
    <w:p w:rsidR="008C4A27" w:rsidRDefault="00C028A8" w:rsidP="00C028A8">
      <w:pPr>
        <w:pStyle w:val="Dat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55A6A">
        <w:tab/>
      </w:r>
      <w:r>
        <w:tab/>
        <w:t>Date: 18-12-2017</w:t>
      </w:r>
    </w:p>
    <w:p w:rsidR="008417D1" w:rsidRPr="00C028A8" w:rsidRDefault="00C028A8" w:rsidP="008417D1">
      <w:pPr>
        <w:pStyle w:val="Address"/>
        <w:rPr>
          <w:b/>
          <w:bCs/>
        </w:rPr>
      </w:pPr>
      <w:r w:rsidRPr="00C028A8">
        <w:rPr>
          <w:b/>
          <w:bCs/>
        </w:rPr>
        <w:t>TDS Company</w:t>
      </w:r>
    </w:p>
    <w:p w:rsidR="00E36F5C" w:rsidRDefault="00C028A8" w:rsidP="00E36F5C">
      <w:pPr>
        <w:pStyle w:val="Address"/>
      </w:pPr>
      <w:r>
        <w:t>Yerevan, Armrnia</w:t>
      </w:r>
    </w:p>
    <w:p w:rsidR="00C028A8" w:rsidRDefault="00C028A8" w:rsidP="00E36F5C">
      <w:pPr>
        <w:pStyle w:val="Address"/>
      </w:pPr>
    </w:p>
    <w:p w:rsidR="00C028A8" w:rsidRDefault="00C028A8" w:rsidP="00C028A8">
      <w:pPr>
        <w:pStyle w:val="Address"/>
      </w:pPr>
      <w:hyperlink r:id="rId7" w:history="1">
        <w:r w:rsidRPr="00A921D3">
          <w:rPr>
            <w:rStyle w:val="Hyperlink"/>
          </w:rPr>
          <w:t>mailto:haykp@tsd.am</w:t>
        </w:r>
      </w:hyperlink>
    </w:p>
    <w:p w:rsidR="00C028A8" w:rsidRDefault="00C028A8" w:rsidP="00C028A8">
      <w:pPr>
        <w:pStyle w:val="Address"/>
      </w:pPr>
    </w:p>
    <w:p w:rsidR="00C028A8" w:rsidRDefault="00C028A8" w:rsidP="00C028A8">
      <w:pPr>
        <w:pStyle w:val="Address"/>
      </w:pPr>
      <w:r>
        <w:t>Dear Mr. Hayk</w:t>
      </w:r>
    </w:p>
    <w:p w:rsidR="008F0599" w:rsidRPr="008F0599" w:rsidRDefault="00C028A8" w:rsidP="00E36F5C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At first let me express my appreciation to your kind </w:t>
      </w:r>
      <w:r w:rsidR="00EA3BD2">
        <w:rPr>
          <w:color w:val="0D0D0D" w:themeColor="text1" w:themeTint="F2"/>
          <w:sz w:val="24"/>
          <w:szCs w:val="24"/>
        </w:rPr>
        <w:t xml:space="preserve">initiative and </w:t>
      </w:r>
      <w:r>
        <w:rPr>
          <w:color w:val="0D0D0D" w:themeColor="text1" w:themeTint="F2"/>
          <w:sz w:val="24"/>
          <w:szCs w:val="24"/>
        </w:rPr>
        <w:t>willing</w:t>
      </w:r>
      <w:r w:rsidR="00EA3BD2">
        <w:rPr>
          <w:color w:val="0D0D0D" w:themeColor="text1" w:themeTint="F2"/>
          <w:sz w:val="24"/>
          <w:szCs w:val="24"/>
        </w:rPr>
        <w:t>ness.</w:t>
      </w:r>
    </w:p>
    <w:p w:rsidR="00C028A8" w:rsidRDefault="008F0599" w:rsidP="008F0599">
      <w:pPr>
        <w:rPr>
          <w:color w:val="0D0D0D" w:themeColor="text1" w:themeTint="F2"/>
          <w:sz w:val="24"/>
          <w:szCs w:val="24"/>
        </w:rPr>
      </w:pPr>
      <w:r w:rsidRPr="008F0599">
        <w:rPr>
          <w:color w:val="0D0D0D" w:themeColor="text1" w:themeTint="F2"/>
          <w:sz w:val="24"/>
          <w:szCs w:val="24"/>
        </w:rPr>
        <w:t xml:space="preserve">As you can see from my Resume, I have over 15 years’ </w:t>
      </w:r>
      <w:r w:rsidR="00E36F5C">
        <w:rPr>
          <w:color w:val="0D0D0D" w:themeColor="text1" w:themeTint="F2"/>
          <w:sz w:val="24"/>
          <w:szCs w:val="24"/>
        </w:rPr>
        <w:t xml:space="preserve">on-field </w:t>
      </w:r>
      <w:r w:rsidR="00C028A8">
        <w:rPr>
          <w:color w:val="0D0D0D" w:themeColor="text1" w:themeTint="F2"/>
          <w:sz w:val="24"/>
          <w:szCs w:val="24"/>
        </w:rPr>
        <w:t>Supervision and</w:t>
      </w:r>
      <w:r w:rsidR="00E36F5C">
        <w:rPr>
          <w:color w:val="0D0D0D" w:themeColor="text1" w:themeTint="F2"/>
          <w:sz w:val="24"/>
          <w:szCs w:val="24"/>
        </w:rPr>
        <w:t xml:space="preserve"> </w:t>
      </w:r>
      <w:r w:rsidR="00855A6A">
        <w:rPr>
          <w:color w:val="0D0D0D" w:themeColor="text1" w:themeTint="F2"/>
          <w:sz w:val="24"/>
          <w:szCs w:val="24"/>
        </w:rPr>
        <w:t>Projects M</w:t>
      </w:r>
      <w:r w:rsidR="00E36F5C">
        <w:rPr>
          <w:color w:val="0D0D0D" w:themeColor="text1" w:themeTint="F2"/>
          <w:sz w:val="24"/>
          <w:szCs w:val="24"/>
        </w:rPr>
        <w:t xml:space="preserve">anagement </w:t>
      </w:r>
      <w:r w:rsidRPr="008F0599">
        <w:rPr>
          <w:color w:val="0D0D0D" w:themeColor="text1" w:themeTint="F2"/>
          <w:sz w:val="24"/>
          <w:szCs w:val="24"/>
        </w:rPr>
        <w:t>experience in the Telecom Industry</w:t>
      </w:r>
      <w:r w:rsidR="00E36F5C">
        <w:rPr>
          <w:color w:val="0D0D0D" w:themeColor="text1" w:themeTint="F2"/>
          <w:sz w:val="24"/>
          <w:szCs w:val="24"/>
        </w:rPr>
        <w:t xml:space="preserve"> (Telecom, </w:t>
      </w:r>
      <w:r w:rsidR="00C028A8">
        <w:rPr>
          <w:color w:val="0D0D0D" w:themeColor="text1" w:themeTint="F2"/>
          <w:sz w:val="24"/>
          <w:szCs w:val="24"/>
        </w:rPr>
        <w:t>Power, electro-mechanical, Etc.</w:t>
      </w:r>
    </w:p>
    <w:p w:rsidR="008F0599" w:rsidRPr="008F0599" w:rsidRDefault="00E36F5C" w:rsidP="008F0599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…I </w:t>
      </w:r>
      <w:r w:rsidR="008F0599" w:rsidRPr="008F0599">
        <w:rPr>
          <w:color w:val="0D0D0D" w:themeColor="text1" w:themeTint="F2"/>
          <w:sz w:val="24"/>
          <w:szCs w:val="24"/>
        </w:rPr>
        <w:t>believe the knowledge and skills built up during this time make me the perfect candidate for the role.</w:t>
      </w:r>
    </w:p>
    <w:p w:rsidR="008F0599" w:rsidRPr="008F0599" w:rsidRDefault="008F0599" w:rsidP="00E36F5C">
      <w:pPr>
        <w:pStyle w:val="Address"/>
        <w:spacing w:line="240" w:lineRule="auto"/>
        <w:rPr>
          <w:color w:val="0D0D0D" w:themeColor="text1" w:themeTint="F2"/>
        </w:rPr>
      </w:pPr>
      <w:r w:rsidRPr="008F0599">
        <w:rPr>
          <w:color w:val="0D0D0D" w:themeColor="text1" w:themeTint="F2"/>
        </w:rPr>
        <w:t>I am confident that I can bring this level of success w</w:t>
      </w:r>
      <w:r w:rsidR="00E36F5C">
        <w:rPr>
          <w:color w:val="0D0D0D" w:themeColor="text1" w:themeTint="F2"/>
        </w:rPr>
        <w:t>ith me to your company and help</w:t>
      </w:r>
      <w:r w:rsidR="00C028A8">
        <w:rPr>
          <w:color w:val="0D0D0D" w:themeColor="text1" w:themeTint="F2"/>
        </w:rPr>
        <w:t xml:space="preserve"> TDS Company</w:t>
      </w:r>
      <w:r w:rsidR="00E36F5C">
        <w:rPr>
          <w:color w:val="0D0D0D" w:themeColor="text1" w:themeTint="F2"/>
        </w:rPr>
        <w:t xml:space="preserve"> </w:t>
      </w:r>
      <w:r w:rsidRPr="008F0599">
        <w:rPr>
          <w:color w:val="0D0D0D" w:themeColor="text1" w:themeTint="F2"/>
        </w:rPr>
        <w:t>build upon their reputation as one the best Companies. With my previous experience and expertise, I believe I can hit the ground running and start actively contributing to the business as soon as possible.</w:t>
      </w:r>
    </w:p>
    <w:p w:rsidR="008F0599" w:rsidRPr="008F0599" w:rsidRDefault="008F0599" w:rsidP="008F0599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color w:val="0D0D0D" w:themeColor="text1" w:themeTint="F2"/>
        </w:rPr>
      </w:pPr>
      <w:r w:rsidRPr="008F0599">
        <w:rPr>
          <w:rFonts w:asciiTheme="minorHAnsi" w:eastAsiaTheme="minorHAnsi" w:hAnsiTheme="minorHAnsi" w:cstheme="minorBidi"/>
          <w:color w:val="0D0D0D" w:themeColor="text1" w:themeTint="F2"/>
        </w:rPr>
        <w:t>Thank you for your time and consideration. I look forward to meeting with you to discuss my application further.</w:t>
      </w:r>
    </w:p>
    <w:p w:rsidR="008625AF" w:rsidRDefault="008625AF" w:rsidP="008F0599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color w:val="0D0D0D" w:themeColor="text1" w:themeTint="F2"/>
        </w:rPr>
      </w:pPr>
    </w:p>
    <w:p w:rsidR="008F0599" w:rsidRDefault="008F0599" w:rsidP="008F0599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color w:val="0D0D0D" w:themeColor="text1" w:themeTint="F2"/>
        </w:rPr>
      </w:pPr>
      <w:r w:rsidRPr="008F0599">
        <w:rPr>
          <w:rFonts w:asciiTheme="minorHAnsi" w:eastAsiaTheme="minorHAnsi" w:hAnsiTheme="minorHAnsi" w:cstheme="minorBidi"/>
          <w:color w:val="0D0D0D" w:themeColor="text1" w:themeTint="F2"/>
        </w:rPr>
        <w:t>Kheirallah Samaha</w:t>
      </w:r>
    </w:p>
    <w:p w:rsidR="008417D1" w:rsidRPr="008F0599" w:rsidRDefault="008417D1" w:rsidP="008F0599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color w:val="0D0D0D" w:themeColor="text1" w:themeTint="F2"/>
        </w:rPr>
      </w:pPr>
      <w:r>
        <w:t>Sincerely,</w:t>
      </w:r>
      <w:bookmarkEnd w:id="0"/>
    </w:p>
    <w:sectPr w:rsidR="008417D1" w:rsidRPr="008F0599">
      <w:footerReference w:type="default" r:id="rId8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6FF" w:rsidRDefault="007C16FF" w:rsidP="008C4A27">
      <w:pPr>
        <w:spacing w:after="0"/>
      </w:pPr>
      <w:r>
        <w:separator/>
      </w:r>
    </w:p>
  </w:endnote>
  <w:endnote w:type="continuationSeparator" w:id="0">
    <w:p w:rsidR="007C16FF" w:rsidRDefault="007C16FF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059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6FF" w:rsidRDefault="007C16FF" w:rsidP="008C4A27">
      <w:pPr>
        <w:spacing w:after="0"/>
      </w:pPr>
      <w:r>
        <w:separator/>
      </w:r>
    </w:p>
  </w:footnote>
  <w:footnote w:type="continuationSeparator" w:id="0">
    <w:p w:rsidR="007C16FF" w:rsidRDefault="007C16FF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E2"/>
    <w:rsid w:val="00056D4F"/>
    <w:rsid w:val="00077B54"/>
    <w:rsid w:val="00216C0D"/>
    <w:rsid w:val="00293B83"/>
    <w:rsid w:val="004C6507"/>
    <w:rsid w:val="00586C86"/>
    <w:rsid w:val="006A3CE7"/>
    <w:rsid w:val="007C16FF"/>
    <w:rsid w:val="008417D1"/>
    <w:rsid w:val="00853A25"/>
    <w:rsid w:val="00855A6A"/>
    <w:rsid w:val="008625AF"/>
    <w:rsid w:val="008C4A27"/>
    <w:rsid w:val="008F0599"/>
    <w:rsid w:val="00A048E2"/>
    <w:rsid w:val="00A71493"/>
    <w:rsid w:val="00B137AD"/>
    <w:rsid w:val="00B4528D"/>
    <w:rsid w:val="00BB232E"/>
    <w:rsid w:val="00C028A8"/>
    <w:rsid w:val="00E36F5C"/>
    <w:rsid w:val="00EA3BD2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ACAA5-7CAC-495B-988F-A5A31D75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3">
    <w:name w:val="heading 3"/>
    <w:basedOn w:val="Normal"/>
    <w:link w:val="Heading3Char"/>
    <w:uiPriority w:val="9"/>
    <w:qFormat/>
    <w:rsid w:val="00E36F5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Emphasis">
    <w:name w:val="Emphasis"/>
    <w:basedOn w:val="DefaultParagraphFont"/>
    <w:uiPriority w:val="20"/>
    <w:qFormat/>
    <w:rsid w:val="008F0599"/>
    <w:rPr>
      <w:i/>
      <w:iCs/>
    </w:rPr>
  </w:style>
  <w:style w:type="character" w:customStyle="1" w:styleId="apple-converted-space">
    <w:name w:val="apple-converted-space"/>
    <w:basedOn w:val="DefaultParagraphFont"/>
    <w:rsid w:val="008F0599"/>
  </w:style>
  <w:style w:type="paragraph" w:styleId="NormalWeb">
    <w:name w:val="Normal (Web)"/>
    <w:basedOn w:val="Normal"/>
    <w:uiPriority w:val="99"/>
    <w:unhideWhenUsed/>
    <w:rsid w:val="008F059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36F5C"/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customStyle="1" w:styleId="company">
    <w:name w:val="company"/>
    <w:basedOn w:val="DefaultParagraphFont"/>
    <w:rsid w:val="00E36F5C"/>
  </w:style>
  <w:style w:type="character" w:styleId="Hyperlink">
    <w:name w:val="Hyperlink"/>
    <w:basedOn w:val="DefaultParagraphFont"/>
    <w:uiPriority w:val="99"/>
    <w:unhideWhenUsed/>
    <w:rsid w:val="00C028A8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aykp@tsd.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eir\AppData\Roaming\Microsoft\Templates\Cover%20letter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letter.dotx</Template>
  <TotalTime>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Kheirallah Samaha</dc:creator>
  <dc:description/>
  <cp:lastModifiedBy>Kheirallah Samaha</cp:lastModifiedBy>
  <cp:revision>2</cp:revision>
  <dcterms:created xsi:type="dcterms:W3CDTF">2016-12-18T10:22:00Z</dcterms:created>
  <dcterms:modified xsi:type="dcterms:W3CDTF">2016-12-18T10:22:00Z</dcterms:modified>
</cp:coreProperties>
</file>